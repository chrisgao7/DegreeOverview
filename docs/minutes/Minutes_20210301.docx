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716B" w14:textId="4C39EEF8" w:rsidR="00554276" w:rsidRPr="005F2808" w:rsidRDefault="004D4AEF" w:rsidP="00620AE8">
      <w:pPr>
        <w:pStyle w:val="Heading1"/>
        <w:rPr>
          <w:rFonts w:ascii="Calibri" w:hAnsi="Calibri"/>
        </w:rPr>
      </w:pPr>
      <w:r>
        <w:rPr>
          <w:rFonts w:ascii="Calibri" w:hAnsi="Calibri"/>
          <w:i w:val="0"/>
          <w:iCs/>
          <w:lang w:eastAsia="zh-CN"/>
        </w:rPr>
        <w:t>J</w:t>
      </w:r>
      <w:r>
        <w:rPr>
          <w:rFonts w:ascii="Calibri" w:hAnsi="Calibri" w:hint="eastAsia"/>
          <w:i w:val="0"/>
          <w:iCs/>
          <w:lang w:eastAsia="zh-CN"/>
        </w:rPr>
        <w:t>asmine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4173013E" w14:textId="6B0984CA" w:rsidR="00554276" w:rsidRPr="002D15F1" w:rsidRDefault="004D4AEF" w:rsidP="00B75CFC">
      <w:pPr>
        <w:pStyle w:val="Date"/>
        <w:rPr>
          <w:rFonts w:ascii="Calibri" w:hAnsi="Calibri" w:hint="eastAsia"/>
          <w:lang w:eastAsia="zh-CN"/>
        </w:rPr>
      </w:pPr>
      <w:r>
        <w:rPr>
          <w:rFonts w:ascii="Calibri" w:hAnsi="Calibri"/>
        </w:rPr>
        <w:t>2021</w:t>
      </w:r>
      <w:r>
        <w:rPr>
          <w:rFonts w:ascii="Calibri" w:hAnsi="Calibri" w:hint="eastAsia"/>
          <w:lang w:eastAsia="zh-CN"/>
        </w:rPr>
        <w:t>/</w:t>
      </w:r>
      <w:r>
        <w:rPr>
          <w:rFonts w:ascii="Calibri" w:hAnsi="Calibri"/>
          <w:lang w:eastAsia="zh-CN"/>
        </w:rPr>
        <w:t>3/1</w:t>
      </w:r>
    </w:p>
    <w:p w14:paraId="74038C86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732EB30" w14:textId="0E9E6C88" w:rsidR="0015180F" w:rsidRPr="005F2808" w:rsidRDefault="00945610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Lei XIA (1830026125)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jasmine workstation 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3:30pm</w:t>
      </w:r>
      <w:r w:rsidR="0015180F" w:rsidRPr="005F2808">
        <w:rPr>
          <w:rFonts w:ascii="Calibri" w:hAnsi="Calibri"/>
        </w:rPr>
        <w:t xml:space="preserve"> on </w:t>
      </w:r>
      <w:r>
        <w:rPr>
          <w:rFonts w:ascii="Calibri" w:hAnsi="Calibri"/>
          <w:b/>
        </w:rPr>
        <w:t>2021/3/1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T29-201</w:t>
      </w:r>
      <w:r w:rsidR="0015180F" w:rsidRPr="005F2808">
        <w:rPr>
          <w:rFonts w:ascii="Calibri" w:hAnsi="Calibri"/>
        </w:rPr>
        <w:t>.</w:t>
      </w:r>
    </w:p>
    <w:p w14:paraId="077569AE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5F9E6260" w14:textId="77777777" w:rsidR="00A20AE2" w:rsidRDefault="00945610" w:rsidP="00AE361F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62124C9D" w14:textId="73120E8E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Lei XIA (1830026125)</w:t>
      </w:r>
    </w:p>
    <w:p w14:paraId="1FD5DEB5" w14:textId="77777777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Yiping GAO(1830026026)</w:t>
      </w:r>
    </w:p>
    <w:p w14:paraId="6F65260B" w14:textId="77777777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Zhengyang SHEN(1</w:t>
      </w:r>
      <w:r w:rsidR="00F36CF0">
        <w:rPr>
          <w:rFonts w:ascii="Calibri" w:hAnsi="Calibri"/>
          <w:b/>
        </w:rPr>
        <w:t>7</w:t>
      </w:r>
      <w:r>
        <w:rPr>
          <w:rFonts w:ascii="Calibri" w:hAnsi="Calibri"/>
          <w:b/>
        </w:rPr>
        <w:t>30026092)</w:t>
      </w:r>
    </w:p>
    <w:p w14:paraId="3E63F880" w14:textId="6AB2FB72" w:rsidR="0015180F" w:rsidRPr="005F2808" w:rsidRDefault="00F36CF0" w:rsidP="00AE361F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</w:p>
    <w:p w14:paraId="1C411A7F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08A2455E" w14:textId="3226F42D" w:rsidR="00680296" w:rsidRPr="005F2808" w:rsidRDefault="00F36CF0" w:rsidP="00F36CF0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  <w:r w:rsidR="00680296" w:rsidRPr="005F2808">
        <w:rPr>
          <w:rFonts w:ascii="Calibri" w:hAnsi="Calibri"/>
        </w:rPr>
        <w:t>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544BE8B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7F2B657B" w14:textId="73024ADD" w:rsidR="00C1643D" w:rsidRPr="005F2808" w:rsidRDefault="00624F91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Select the group leader.</w:t>
      </w:r>
    </w:p>
    <w:p w14:paraId="6997F3C4" w14:textId="1765C19C" w:rsidR="00624F91" w:rsidRPr="00624F91" w:rsidRDefault="00624F91" w:rsidP="00624F91">
      <w:pPr>
        <w:pStyle w:val="ListNumber3"/>
        <w:rPr>
          <w:rFonts w:ascii="Calibri" w:hAnsi="Calibri"/>
        </w:rPr>
      </w:pPr>
      <w:r>
        <w:rPr>
          <w:rFonts w:ascii="Calibri" w:hAnsi="Calibri"/>
        </w:rPr>
        <w:t>Select the group secretary.</w:t>
      </w:r>
    </w:p>
    <w:p w14:paraId="5C6066EB" w14:textId="1A6C5046" w:rsidR="006928C1" w:rsidRPr="005F2808" w:rsidRDefault="00624F91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Summary</w:t>
      </w:r>
    </w:p>
    <w:p w14:paraId="79593490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6E42676E" w14:textId="6DE49AE0" w:rsidR="00276FA1" w:rsidRDefault="00C00CBD" w:rsidP="00291B4A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The organization of the GitLab</w:t>
      </w:r>
    </w:p>
    <w:p w14:paraId="761678DC" w14:textId="3DA7800F" w:rsidR="00C00CBD" w:rsidRDefault="00C00CBD" w:rsidP="00291B4A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The frequency of the meeting time</w:t>
      </w:r>
    </w:p>
    <w:p w14:paraId="5DE88FD9" w14:textId="5B518D02" w:rsidR="00C00CBD" w:rsidRPr="005F2808" w:rsidRDefault="00C00CBD" w:rsidP="00C00CBD">
      <w:pPr>
        <w:pStyle w:val="ListNumber3"/>
        <w:numPr>
          <w:ilvl w:val="0"/>
          <w:numId w:val="0"/>
        </w:numPr>
        <w:ind w:left="720"/>
        <w:rPr>
          <w:rFonts w:ascii="Calibri" w:hAnsi="Calibri"/>
        </w:rPr>
      </w:pPr>
    </w:p>
    <w:p w14:paraId="6EBE91B5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1FE8B86E" w14:textId="478B1611" w:rsidR="00680296" w:rsidRPr="005F2808" w:rsidRDefault="00A20AE2" w:rsidP="00360B6E">
      <w:pPr>
        <w:rPr>
          <w:rFonts w:ascii="Calibri" w:hAnsi="Calibri"/>
        </w:rPr>
      </w:pPr>
      <w:r>
        <w:rPr>
          <w:rFonts w:ascii="Calibri" w:hAnsi="Calibri"/>
          <w:b/>
        </w:rPr>
        <w:t xml:space="preserve">Lei XIA </w:t>
      </w:r>
      <w:r w:rsidR="00680296" w:rsidRPr="005F2808">
        <w:rPr>
          <w:rStyle w:val="BodyText2Char"/>
          <w:rFonts w:ascii="Calibri" w:hAnsi="Calibri"/>
        </w:rPr>
        <w:t xml:space="preserve">adjourned the meeting at </w:t>
      </w:r>
      <w:r w:rsidR="00794C81">
        <w:rPr>
          <w:rStyle w:val="BodyText2Char"/>
          <w:rFonts w:ascii="Calibri" w:hAnsi="Calibri"/>
          <w:b/>
        </w:rPr>
        <w:t>3:50</w:t>
      </w:r>
      <w:r w:rsidR="00680296" w:rsidRPr="005F2808">
        <w:rPr>
          <w:rStyle w:val="BodyText2Char"/>
          <w:rFonts w:ascii="Calibri" w:hAnsi="Calibri"/>
        </w:rPr>
        <w:t>.</w:t>
      </w:r>
    </w:p>
    <w:p w14:paraId="3DF80830" w14:textId="526708D9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624F91">
        <w:rPr>
          <w:rFonts w:ascii="Calibri" w:hAnsi="Calibri"/>
        </w:rPr>
        <w:t>Zhenyu REN</w:t>
      </w:r>
    </w:p>
    <w:p w14:paraId="6F5EE410" w14:textId="068AE874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624F91">
        <w:rPr>
          <w:rFonts w:ascii="Calibri" w:hAnsi="Calibri"/>
        </w:rPr>
        <w:t>Lei XIA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A"/>
    <w:rsid w:val="0011573E"/>
    <w:rsid w:val="00140DAE"/>
    <w:rsid w:val="0015180F"/>
    <w:rsid w:val="00193653"/>
    <w:rsid w:val="00276FA1"/>
    <w:rsid w:val="00291B4A"/>
    <w:rsid w:val="002D15F1"/>
    <w:rsid w:val="00360B6E"/>
    <w:rsid w:val="00411F8B"/>
    <w:rsid w:val="00477352"/>
    <w:rsid w:val="004B5C09"/>
    <w:rsid w:val="004D4AEF"/>
    <w:rsid w:val="004E227E"/>
    <w:rsid w:val="00531E1A"/>
    <w:rsid w:val="00554276"/>
    <w:rsid w:val="005852AE"/>
    <w:rsid w:val="005F2808"/>
    <w:rsid w:val="00616B41"/>
    <w:rsid w:val="00620AE8"/>
    <w:rsid w:val="00624F91"/>
    <w:rsid w:val="0064628C"/>
    <w:rsid w:val="00680296"/>
    <w:rsid w:val="00687389"/>
    <w:rsid w:val="006928C1"/>
    <w:rsid w:val="006F03D4"/>
    <w:rsid w:val="00765C6A"/>
    <w:rsid w:val="00771C24"/>
    <w:rsid w:val="00794C81"/>
    <w:rsid w:val="007D5836"/>
    <w:rsid w:val="008240DA"/>
    <w:rsid w:val="008429E5"/>
    <w:rsid w:val="00867EA4"/>
    <w:rsid w:val="00897D88"/>
    <w:rsid w:val="008E476B"/>
    <w:rsid w:val="00932F50"/>
    <w:rsid w:val="00945610"/>
    <w:rsid w:val="009921B8"/>
    <w:rsid w:val="00A07662"/>
    <w:rsid w:val="00A20AE2"/>
    <w:rsid w:val="00A9231C"/>
    <w:rsid w:val="00AE361F"/>
    <w:rsid w:val="00B435B5"/>
    <w:rsid w:val="00B75CFC"/>
    <w:rsid w:val="00C00CBD"/>
    <w:rsid w:val="00C1643D"/>
    <w:rsid w:val="00C261A9"/>
    <w:rsid w:val="00C37771"/>
    <w:rsid w:val="00D31AB7"/>
    <w:rsid w:val="00DF2868"/>
    <w:rsid w:val="00E925AD"/>
    <w:rsid w:val="00F23697"/>
    <w:rsid w:val="00F36BB7"/>
    <w:rsid w:val="00F36CF0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002E4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C:\DOCUME~1\UIC\LOCALS~1\Temp\TCD891.tmp\Formal meeting minutes.dot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my7761</cp:lastModifiedBy>
  <cp:revision>2</cp:revision>
  <cp:lastPrinted>2002-03-13T03:46:00Z</cp:lastPrinted>
  <dcterms:created xsi:type="dcterms:W3CDTF">2021-03-01T07:45:00Z</dcterms:created>
  <dcterms:modified xsi:type="dcterms:W3CDTF">2021-03-01T07:45:00Z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