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716B" w14:textId="4C39EEF8" w:rsidR="00554276" w:rsidRPr="005F2808" w:rsidRDefault="004D4AEF" w:rsidP="00620AE8">
      <w:pPr>
        <w:pStyle w:val="Heading1"/>
        <w:rPr>
          <w:rFonts w:ascii="Calibri" w:hAnsi="Calibri"/>
        </w:rPr>
      </w:pPr>
      <w:r>
        <w:rPr>
          <w:rFonts w:ascii="Calibri" w:hAnsi="Calibri"/>
          <w:i w:val="0"/>
          <w:iCs/>
          <w:lang w:eastAsia="zh-CN"/>
        </w:rPr>
        <w:t>J</w:t>
      </w:r>
      <w:r>
        <w:rPr>
          <w:rFonts w:ascii="Calibri" w:hAnsi="Calibri" w:hint="eastAsia"/>
          <w:i w:val="0"/>
          <w:iCs/>
          <w:lang w:eastAsia="zh-CN"/>
        </w:rPr>
        <w:t>asmine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4173013E" w14:textId="6B0984CA" w:rsidR="00554276" w:rsidRPr="002D15F1" w:rsidRDefault="004D4AEF" w:rsidP="00B75CFC">
      <w:pPr>
        <w:pStyle w:val="Date"/>
        <w:rPr>
          <w:rFonts w:ascii="Calibri" w:hAnsi="Calibri"/>
          <w:lang w:eastAsia="zh-CN"/>
        </w:rPr>
      </w:pPr>
      <w:r>
        <w:rPr>
          <w:rFonts w:ascii="Calibri" w:hAnsi="Calibri"/>
        </w:rPr>
        <w:t>2021</w:t>
      </w:r>
      <w:r>
        <w:rPr>
          <w:rFonts w:ascii="Calibri" w:hAnsi="Calibri" w:hint="eastAsia"/>
          <w:lang w:eastAsia="zh-CN"/>
        </w:rPr>
        <w:t>/</w:t>
      </w:r>
      <w:r>
        <w:rPr>
          <w:rFonts w:ascii="Calibri" w:hAnsi="Calibri"/>
          <w:lang w:eastAsia="zh-CN"/>
        </w:rPr>
        <w:t>3/1</w:t>
      </w:r>
    </w:p>
    <w:p w14:paraId="74038C86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732EB30" w14:textId="50F6F95B" w:rsidR="0015180F" w:rsidRPr="005F2808" w:rsidRDefault="00945610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Lei XIA (1830026125)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jasmine workstation 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</w:t>
      </w:r>
      <w:r w:rsidR="00D86D54">
        <w:rPr>
          <w:rFonts w:ascii="Calibri" w:hAnsi="Calibri"/>
          <w:b/>
        </w:rPr>
        <w:t>1</w:t>
      </w:r>
      <w:r>
        <w:rPr>
          <w:rFonts w:ascii="Calibri" w:hAnsi="Calibri"/>
          <w:b/>
        </w:rPr>
        <w:t>0pm</w:t>
      </w:r>
      <w:r w:rsidR="0015180F" w:rsidRPr="005F2808">
        <w:rPr>
          <w:rFonts w:ascii="Calibri" w:hAnsi="Calibri"/>
        </w:rPr>
        <w:t xml:space="preserve"> on </w:t>
      </w:r>
      <w:r>
        <w:rPr>
          <w:rFonts w:ascii="Calibri" w:hAnsi="Calibri"/>
          <w:b/>
        </w:rPr>
        <w:t>2021/3/</w:t>
      </w:r>
      <w:r w:rsidR="00D86D54">
        <w:rPr>
          <w:rFonts w:ascii="Calibri" w:hAnsi="Calibri"/>
          <w:b/>
        </w:rPr>
        <w:t>15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T29-201</w:t>
      </w:r>
      <w:r w:rsidR="0015180F" w:rsidRPr="005F2808">
        <w:rPr>
          <w:rFonts w:ascii="Calibri" w:hAnsi="Calibri"/>
        </w:rPr>
        <w:t>.</w:t>
      </w:r>
    </w:p>
    <w:p w14:paraId="077569AE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5F9E6260" w14:textId="77777777" w:rsidR="00A20AE2" w:rsidRDefault="00945610" w:rsidP="00AE361F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62124C9D" w14:textId="73120E8E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Lei XIA (1830026125)</w:t>
      </w:r>
    </w:p>
    <w:p w14:paraId="1FD5DEB5" w14:textId="77777777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Yiping GAO(1830026026)</w:t>
      </w:r>
    </w:p>
    <w:p w14:paraId="6F65260B" w14:textId="77777777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Zhengyang SHEN(1</w:t>
      </w:r>
      <w:r w:rsidR="00F36CF0">
        <w:rPr>
          <w:rFonts w:ascii="Calibri" w:hAnsi="Calibri"/>
          <w:b/>
        </w:rPr>
        <w:t>7</w:t>
      </w:r>
      <w:r>
        <w:rPr>
          <w:rFonts w:ascii="Calibri" w:hAnsi="Calibri"/>
          <w:b/>
        </w:rPr>
        <w:t>30026092)</w:t>
      </w:r>
    </w:p>
    <w:p w14:paraId="3E63F880" w14:textId="6AB2FB72" w:rsidR="0015180F" w:rsidRPr="005F2808" w:rsidRDefault="00F36CF0" w:rsidP="00AE361F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</w:p>
    <w:p w14:paraId="1C411A7F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08A2455E" w14:textId="3226F42D" w:rsidR="00680296" w:rsidRPr="005F2808" w:rsidRDefault="00F36CF0" w:rsidP="00F36CF0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  <w:r w:rsidR="00680296" w:rsidRPr="005F2808">
        <w:rPr>
          <w:rFonts w:ascii="Calibri" w:hAnsi="Calibri"/>
        </w:rPr>
        <w:t>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544BE8B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2971CB3" w14:textId="73F8195A" w:rsidR="00B94D3A" w:rsidRDefault="007E03C5" w:rsidP="003B5A31">
      <w:pPr>
        <w:pStyle w:val="ListNumber3"/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>Review the question list based on the response</w:t>
      </w:r>
    </w:p>
    <w:p w14:paraId="47040CBE" w14:textId="4049241D" w:rsidR="007E03C5" w:rsidRPr="007E03C5" w:rsidRDefault="007E03C5" w:rsidP="007E03C5">
      <w:pPr>
        <w:pStyle w:val="ListNumber3"/>
        <w:rPr>
          <w:rFonts w:ascii="Calibri" w:hAnsi="Calibri" w:hint="eastAsia"/>
          <w:lang w:eastAsia="zh-CN"/>
        </w:rPr>
      </w:pPr>
      <w:r>
        <w:rPr>
          <w:rFonts w:ascii="Calibri" w:hAnsi="Calibri"/>
          <w:lang w:eastAsia="zh-CN"/>
        </w:rPr>
        <w:t>Analysis the details of the software requirement specification.</w:t>
      </w:r>
    </w:p>
    <w:p w14:paraId="79593490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4B90B679" w14:textId="50FB410E" w:rsidR="003F0FFC" w:rsidRDefault="007E03C5" w:rsidP="003F0FFC">
      <w:pPr>
        <w:pStyle w:val="ListNumber3"/>
        <w:numPr>
          <w:ilvl w:val="0"/>
          <w:numId w:val="24"/>
        </w:numPr>
        <w:rPr>
          <w:rFonts w:ascii="Calibri" w:hAnsi="Calibri"/>
        </w:rPr>
      </w:pPr>
      <w:r w:rsidRPr="007E03C5">
        <w:rPr>
          <w:rFonts w:ascii="Calibri" w:hAnsi="Calibri"/>
        </w:rPr>
        <w:t>Established the division of labor for the respective SRS</w:t>
      </w:r>
    </w:p>
    <w:p w14:paraId="51FB8BBA" w14:textId="5522036F" w:rsidR="007E03C5" w:rsidRPr="003F0FFC" w:rsidRDefault="007E03C5" w:rsidP="003F0FFC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The diagram of the case component, the top data diagram and class diagram.</w:t>
      </w:r>
    </w:p>
    <w:p w14:paraId="5DE88FD9" w14:textId="5B518D02" w:rsidR="00C00CBD" w:rsidRPr="005F2808" w:rsidRDefault="00C00CBD" w:rsidP="00C00CBD">
      <w:pPr>
        <w:pStyle w:val="ListNumber3"/>
        <w:numPr>
          <w:ilvl w:val="0"/>
          <w:numId w:val="0"/>
        </w:numPr>
        <w:ind w:left="720"/>
        <w:rPr>
          <w:rFonts w:ascii="Calibri" w:hAnsi="Calibri"/>
        </w:rPr>
      </w:pPr>
    </w:p>
    <w:p w14:paraId="6EBE91B5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1FE8B86E" w14:textId="7914A66E" w:rsidR="00680296" w:rsidRPr="005F2808" w:rsidRDefault="00A20AE2" w:rsidP="00360B6E">
      <w:pPr>
        <w:rPr>
          <w:rFonts w:ascii="Calibri" w:hAnsi="Calibri"/>
        </w:rPr>
      </w:pPr>
      <w:r>
        <w:rPr>
          <w:rFonts w:ascii="Calibri" w:hAnsi="Calibri"/>
          <w:b/>
        </w:rPr>
        <w:t xml:space="preserve">Lei XIA </w:t>
      </w:r>
      <w:r w:rsidR="00680296" w:rsidRPr="005F2808">
        <w:rPr>
          <w:rStyle w:val="BodyText2Char"/>
          <w:rFonts w:ascii="Calibri" w:hAnsi="Calibri"/>
        </w:rPr>
        <w:t xml:space="preserve">adjourned the meeting at </w:t>
      </w:r>
      <w:r w:rsidR="005A0DD4">
        <w:rPr>
          <w:rStyle w:val="BodyText2Char"/>
          <w:rFonts w:ascii="Calibri" w:hAnsi="Calibri"/>
          <w:b/>
        </w:rPr>
        <w:t>5</w:t>
      </w:r>
      <w:r w:rsidR="00794C81">
        <w:rPr>
          <w:rStyle w:val="BodyText2Char"/>
          <w:rFonts w:ascii="Calibri" w:hAnsi="Calibri"/>
          <w:b/>
        </w:rPr>
        <w:t>:50</w:t>
      </w:r>
      <w:r w:rsidR="00680296" w:rsidRPr="005F2808">
        <w:rPr>
          <w:rStyle w:val="BodyText2Char"/>
          <w:rFonts w:ascii="Calibri" w:hAnsi="Calibri"/>
        </w:rPr>
        <w:t>.</w:t>
      </w:r>
    </w:p>
    <w:p w14:paraId="3DF80830" w14:textId="526708D9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624F91">
        <w:rPr>
          <w:rFonts w:ascii="Calibri" w:hAnsi="Calibri"/>
        </w:rPr>
        <w:t>Zhenyu REN</w:t>
      </w:r>
    </w:p>
    <w:p w14:paraId="6F5EE410" w14:textId="068AE874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624F91">
        <w:rPr>
          <w:rFonts w:ascii="Calibri" w:hAnsi="Calibri"/>
        </w:rPr>
        <w:t>Lei XIA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A"/>
    <w:rsid w:val="0011573E"/>
    <w:rsid w:val="00140DAE"/>
    <w:rsid w:val="0015180F"/>
    <w:rsid w:val="001808A2"/>
    <w:rsid w:val="00193653"/>
    <w:rsid w:val="00276FA1"/>
    <w:rsid w:val="00291B4A"/>
    <w:rsid w:val="002D15F1"/>
    <w:rsid w:val="00360B6E"/>
    <w:rsid w:val="0036653C"/>
    <w:rsid w:val="003B5A31"/>
    <w:rsid w:val="003F0FFC"/>
    <w:rsid w:val="00411F8B"/>
    <w:rsid w:val="00477352"/>
    <w:rsid w:val="004B5C09"/>
    <w:rsid w:val="004D4AEF"/>
    <w:rsid w:val="004E227E"/>
    <w:rsid w:val="00531E1A"/>
    <w:rsid w:val="00554276"/>
    <w:rsid w:val="005852AE"/>
    <w:rsid w:val="005A0DD4"/>
    <w:rsid w:val="005F2808"/>
    <w:rsid w:val="00616B41"/>
    <w:rsid w:val="00620AE8"/>
    <w:rsid w:val="00624F91"/>
    <w:rsid w:val="0064628C"/>
    <w:rsid w:val="00680296"/>
    <w:rsid w:val="00687389"/>
    <w:rsid w:val="006928C1"/>
    <w:rsid w:val="006F03D4"/>
    <w:rsid w:val="00765C6A"/>
    <w:rsid w:val="00771C24"/>
    <w:rsid w:val="00794C81"/>
    <w:rsid w:val="007D5836"/>
    <w:rsid w:val="007E03C5"/>
    <w:rsid w:val="008240DA"/>
    <w:rsid w:val="008429E5"/>
    <w:rsid w:val="00867EA4"/>
    <w:rsid w:val="00897D88"/>
    <w:rsid w:val="008E476B"/>
    <w:rsid w:val="00932F50"/>
    <w:rsid w:val="00945610"/>
    <w:rsid w:val="009921B8"/>
    <w:rsid w:val="00A07662"/>
    <w:rsid w:val="00A20AE2"/>
    <w:rsid w:val="00A9231C"/>
    <w:rsid w:val="00AE361F"/>
    <w:rsid w:val="00B435B5"/>
    <w:rsid w:val="00B75CFC"/>
    <w:rsid w:val="00B94D3A"/>
    <w:rsid w:val="00C00CBD"/>
    <w:rsid w:val="00C1643D"/>
    <w:rsid w:val="00C261A9"/>
    <w:rsid w:val="00C37771"/>
    <w:rsid w:val="00D31AB7"/>
    <w:rsid w:val="00D86D54"/>
    <w:rsid w:val="00DF2868"/>
    <w:rsid w:val="00E925AD"/>
    <w:rsid w:val="00F23697"/>
    <w:rsid w:val="00F36BB7"/>
    <w:rsid w:val="00F36CF0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002E4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C:\DOCUME~1\UIC\LOCALS~1\Temp\TCD891.tmp\Formal meeting minutes.dot</Template>
  <TotalTime>11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my7761</cp:lastModifiedBy>
  <cp:revision>10</cp:revision>
  <cp:lastPrinted>2002-03-13T03:46:00Z</cp:lastPrinted>
  <dcterms:created xsi:type="dcterms:W3CDTF">2021-03-01T07:45:00Z</dcterms:created>
  <dcterms:modified xsi:type="dcterms:W3CDTF">2021-03-15T08:58:00Z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